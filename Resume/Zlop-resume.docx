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27BF1493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A6D508D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EB82941" w14:textId="77777777" w:rsidR="00605A5B" w:rsidRPr="00F316AD" w:rsidRDefault="00C54042" w:rsidP="00605A5B">
            <w:pPr>
              <w:pStyle w:val="Title"/>
            </w:pPr>
            <w:r>
              <w:t>Zachary</w:t>
            </w:r>
            <w:r w:rsidR="00A77921">
              <w:t xml:space="preserve"> </w:t>
            </w:r>
            <w:r>
              <w:rPr>
                <w:rStyle w:val="Emphasis"/>
              </w:rPr>
              <w:t>Lopez</w:t>
            </w:r>
          </w:p>
          <w:p w14:paraId="7A13A25D" w14:textId="77777777" w:rsidR="00605A5B" w:rsidRDefault="00605A5B" w:rsidP="00A77921">
            <w:pPr>
              <w:pStyle w:val="Subtitle"/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E48BE72" w14:textId="77777777" w:rsidR="00605A5B" w:rsidRDefault="00605A5B"/>
        </w:tc>
      </w:tr>
      <w:tr w:rsidR="00F4501B" w14:paraId="1B275802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8851A3A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54C0035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FB0C2A0" w14:textId="77777777" w:rsidR="00F4501B" w:rsidRDefault="00F4501B"/>
        </w:tc>
      </w:tr>
      <w:tr w:rsidR="00605A5B" w14:paraId="4BCA7FE0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F67FD12" w14:textId="77777777" w:rsidR="00605A5B" w:rsidRPr="00605A5B" w:rsidRDefault="001F711C" w:rsidP="00605A5B">
            <w:pPr>
              <w:pStyle w:val="Heading1"/>
            </w:pPr>
            <w:sdt>
              <w:sdtPr>
                <w:id w:val="1604447469"/>
                <w:placeholder>
                  <w:docPart w:val="9CD54EC5C6393C4CA8240998BE60B25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63648C28" w14:textId="77777777" w:rsidR="00C1095A" w:rsidRPr="00C45F2A" w:rsidRDefault="00C45F2A" w:rsidP="00C45F2A">
            <w:pPr>
              <w:pStyle w:val="TextLeft"/>
              <w:rPr>
                <w:rFonts w:cstheme="minorHAnsi"/>
                <w:color w:val="000000" w:themeColor="text1"/>
                <w:sz w:val="24"/>
              </w:rPr>
            </w:pPr>
            <w:r w:rsidRPr="00C45F2A">
              <w:rPr>
                <w:rFonts w:cstheme="minorHAnsi"/>
                <w:color w:val="000000" w:themeColor="text1"/>
                <w:sz w:val="24"/>
              </w:rPr>
              <w:t>4750 S Liberty Ave.</w:t>
            </w:r>
          </w:p>
          <w:p w14:paraId="2361B499" w14:textId="77777777" w:rsidR="00C45F2A" w:rsidRPr="00C45F2A" w:rsidRDefault="00C45F2A" w:rsidP="00C45F2A">
            <w:pPr>
              <w:jc w:val="right"/>
            </w:pPr>
            <w:r w:rsidRPr="00C45F2A">
              <w:rPr>
                <w:rFonts w:cstheme="minorHAnsi"/>
              </w:rPr>
              <w:t>Tucson, Az 85714</w:t>
            </w:r>
          </w:p>
          <w:p w14:paraId="765A11CB" w14:textId="77777777" w:rsidR="00C1095A" w:rsidRPr="00C45F2A" w:rsidRDefault="00C45F2A" w:rsidP="00C1095A">
            <w:pPr>
              <w:pStyle w:val="TextLeft"/>
              <w:rPr>
                <w:color w:val="000000" w:themeColor="text1"/>
              </w:rPr>
            </w:pPr>
            <w:r w:rsidRPr="00C45F2A">
              <w:rPr>
                <w:color w:val="000000" w:themeColor="text1"/>
              </w:rPr>
              <w:t>520-481-1547</w:t>
            </w:r>
          </w:p>
          <w:p w14:paraId="78698C22" w14:textId="77777777" w:rsidR="00C1095A" w:rsidRPr="00C45F2A" w:rsidRDefault="00C45F2A" w:rsidP="00C1095A">
            <w:pPr>
              <w:pStyle w:val="TextLeft"/>
              <w:rPr>
                <w:color w:val="000000" w:themeColor="text1"/>
              </w:rPr>
            </w:pPr>
            <w:r w:rsidRPr="00C45F2A">
              <w:rPr>
                <w:color w:val="000000" w:themeColor="text1"/>
              </w:rPr>
              <w:t>Zzepold97@gmail.com</w:t>
            </w:r>
          </w:p>
          <w:p w14:paraId="0431EA11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9ED4F71" w14:textId="77777777" w:rsidR="00605A5B" w:rsidRDefault="001F711C" w:rsidP="00605A5B">
            <w:pPr>
              <w:pStyle w:val="Heading2"/>
            </w:pPr>
            <w:sdt>
              <w:sdtPr>
                <w:id w:val="-651833632"/>
                <w:placeholder>
                  <w:docPart w:val="2BD8E9F38C9E0848ABE94D26D281C86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700D5D8B" w14:textId="7E23AC6C" w:rsidR="00605A5B" w:rsidRPr="006E70D3" w:rsidRDefault="006C7CF7" w:rsidP="006E70D3">
            <w:pPr>
              <w:pStyle w:val="TextRight"/>
            </w:pPr>
            <w:r>
              <w:rPr>
                <w:color w:val="000000" w:themeColor="text1"/>
              </w:rPr>
              <w:t>I have always been a high energy individual focused on my success and efficiency. I am always on ventures to help myself grow as an individual to become a more well-rounded individual which motivates me to strive past my expectations. Punctuality and guest relations are a few skills that allow me to be an exemplary employee.</w:t>
            </w:r>
            <w:r w:rsidR="00966087">
              <w:rPr>
                <w:color w:val="000000" w:themeColor="text1"/>
              </w:rPr>
              <w:t xml:space="preserve"> I strive to maximize each day by living it to its full potential in the work that I do and the people I encounter and inspire. </w:t>
            </w:r>
          </w:p>
        </w:tc>
      </w:tr>
      <w:tr w:rsidR="000E1D44" w14:paraId="236439CD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298A13F" w14:textId="35BEFDFF" w:rsidR="000E1D44" w:rsidRDefault="001F711C" w:rsidP="000E1D44">
            <w:pPr>
              <w:pStyle w:val="Heading1"/>
            </w:pPr>
            <w:sdt>
              <w:sdtPr>
                <w:id w:val="1723097672"/>
                <w:placeholder>
                  <w:docPart w:val="4BA35B27721B3041A80145B21902C9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  <w:r w:rsidR="00CB5AE4">
              <w:t xml:space="preserve"> Certification</w:t>
            </w:r>
          </w:p>
          <w:p w14:paraId="246EC4CE" w14:textId="77777777" w:rsidR="000E1D44" w:rsidRPr="009F6B25" w:rsidRDefault="00C45F2A" w:rsidP="00C45F2A">
            <w:pPr>
              <w:pStyle w:val="TextLeft"/>
              <w:rPr>
                <w:color w:val="000000" w:themeColor="text1"/>
              </w:rPr>
            </w:pPr>
            <w:r w:rsidRPr="009F6B25">
              <w:rPr>
                <w:color w:val="000000" w:themeColor="text1"/>
              </w:rPr>
              <w:t>Pima Community College</w:t>
            </w:r>
          </w:p>
          <w:p w14:paraId="4880E149" w14:textId="77777777" w:rsidR="00C45F2A" w:rsidRPr="009F6B25" w:rsidRDefault="00C45F2A" w:rsidP="00C45F2A">
            <w:pPr>
              <w:jc w:val="right"/>
            </w:pPr>
            <w:r w:rsidRPr="009F6B25">
              <w:t>Tucson, AZ</w:t>
            </w:r>
          </w:p>
          <w:p w14:paraId="134F8E2E" w14:textId="77777777" w:rsidR="00C45F2A" w:rsidRDefault="00C45F2A" w:rsidP="00C45F2A">
            <w:pPr>
              <w:jc w:val="right"/>
            </w:pPr>
          </w:p>
          <w:p w14:paraId="6E0E3A53" w14:textId="77777777" w:rsidR="00C45F2A" w:rsidRDefault="00C45F2A" w:rsidP="00C45F2A">
            <w:pPr>
              <w:jc w:val="right"/>
            </w:pPr>
            <w:r>
              <w:t>I have attended Pima Community College to obtain my Associates of Science.</w:t>
            </w:r>
          </w:p>
          <w:p w14:paraId="04F24FB7" w14:textId="05C5AE5B" w:rsidR="00CB5AE4" w:rsidRDefault="00C45F2A" w:rsidP="00C45F2A">
            <w:pPr>
              <w:jc w:val="right"/>
            </w:pPr>
            <w:r>
              <w:t xml:space="preserve">Through this process I’ve taken many </w:t>
            </w:r>
            <w:r w:rsidR="009F6B25">
              <w:t>engineer-oriented</w:t>
            </w:r>
            <w:r>
              <w:t xml:space="preserve"> classes to strengthen my skills in project development and critical thinking through rigorous calculus courses</w:t>
            </w:r>
          </w:p>
          <w:p w14:paraId="1398C65C" w14:textId="66FE6893" w:rsidR="00D20E3C" w:rsidRDefault="00D20E3C" w:rsidP="00C45F2A">
            <w:pPr>
              <w:jc w:val="right"/>
            </w:pPr>
          </w:p>
          <w:p w14:paraId="48FEAF3C" w14:textId="69F8ECC3" w:rsidR="00D20E3C" w:rsidRDefault="00D20E3C" w:rsidP="00C45F2A">
            <w:pPr>
              <w:jc w:val="right"/>
            </w:pPr>
            <w:r>
              <w:t>Continuing education at the University of Arizona for Software Developing</w:t>
            </w:r>
          </w:p>
          <w:p w14:paraId="25E9078E" w14:textId="77777777" w:rsidR="00CB5AE4" w:rsidRDefault="00CB5AE4" w:rsidP="00C45F2A">
            <w:pPr>
              <w:jc w:val="right"/>
            </w:pPr>
          </w:p>
          <w:p w14:paraId="288E2661" w14:textId="1E5691CD" w:rsidR="00CB5AE4" w:rsidRDefault="00CB5AE4" w:rsidP="00C45F2A">
            <w:pPr>
              <w:jc w:val="right"/>
            </w:pPr>
            <w:r>
              <w:t>Participated in Youth Empowerment for Success Leadership</w:t>
            </w:r>
          </w:p>
          <w:p w14:paraId="2425CE91" w14:textId="77777777" w:rsidR="00CB5AE4" w:rsidRDefault="00CB5AE4" w:rsidP="00C45F2A">
            <w:pPr>
              <w:jc w:val="right"/>
            </w:pPr>
          </w:p>
          <w:p w14:paraId="32E06429" w14:textId="7EF3D5EA" w:rsidR="00C45F2A" w:rsidRPr="00C45F2A" w:rsidRDefault="00CB5AE4" w:rsidP="00C45F2A">
            <w:pPr>
              <w:jc w:val="right"/>
            </w:pPr>
            <w:r>
              <w:t>Participated in Skills USA Leadership</w:t>
            </w:r>
            <w:r w:rsidR="00C45F2A">
              <w:t xml:space="preserve"> 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7AD897AEF79B8B4698257F099684130B"/>
              </w:placeholder>
              <w:temporary/>
              <w:showingPlcHdr/>
              <w15:appearance w15:val="hidden"/>
              <w:text/>
            </w:sdtPr>
            <w:sdtEndPr/>
            <w:sdtContent>
              <w:p w14:paraId="656F42D9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78646362" w14:textId="77777777" w:rsidR="000E1D44" w:rsidRPr="00B3606F" w:rsidRDefault="00B279B0" w:rsidP="000E1D44">
            <w:pPr>
              <w:pStyle w:val="SmallText"/>
              <w:rPr>
                <w:color w:val="000000" w:themeColor="text1"/>
                <w:sz w:val="22"/>
                <w:szCs w:val="22"/>
              </w:rPr>
            </w:pPr>
            <w:r w:rsidRPr="00B3606F">
              <w:rPr>
                <w:color w:val="000000" w:themeColor="text1"/>
                <w:sz w:val="22"/>
                <w:szCs w:val="22"/>
              </w:rPr>
              <w:t>2014-2015</w:t>
            </w:r>
          </w:p>
          <w:p w14:paraId="3E459DAA" w14:textId="77777777" w:rsidR="000E1D44" w:rsidRPr="00B3606F" w:rsidRDefault="00B279B0" w:rsidP="000E1D44">
            <w:pPr>
              <w:pStyle w:val="TextRight"/>
              <w:rPr>
                <w:color w:val="000000" w:themeColor="text1"/>
                <w:szCs w:val="22"/>
              </w:rPr>
            </w:pPr>
            <w:r w:rsidRPr="00B3606F">
              <w:rPr>
                <w:color w:val="000000" w:themeColor="text1"/>
                <w:szCs w:val="22"/>
              </w:rPr>
              <w:t>Intern</w:t>
            </w:r>
            <w:r w:rsidR="0057534A" w:rsidRPr="00B3606F">
              <w:rPr>
                <w:color w:val="000000" w:themeColor="text1"/>
                <w:szCs w:val="22"/>
              </w:rPr>
              <w:t xml:space="preserve"> </w:t>
            </w:r>
            <w:r w:rsidR="000E1D44" w:rsidRPr="00B3606F">
              <w:rPr>
                <w:color w:val="000000" w:themeColor="text1"/>
                <w:szCs w:val="22"/>
              </w:rPr>
              <w:t xml:space="preserve">• </w:t>
            </w:r>
            <w:r w:rsidRPr="00B3606F">
              <w:rPr>
                <w:color w:val="000000" w:themeColor="text1"/>
                <w:szCs w:val="22"/>
              </w:rPr>
              <w:t>Worked for an innovative company who creates inspirational art pieces. Responsible for keeping the office and workplace clean and organized</w:t>
            </w:r>
            <w:r w:rsidR="00E6056B" w:rsidRPr="00B3606F">
              <w:rPr>
                <w:color w:val="000000" w:themeColor="text1"/>
                <w:szCs w:val="22"/>
              </w:rPr>
              <w:t xml:space="preserve"> (assortment of components)</w:t>
            </w:r>
            <w:r w:rsidRPr="00B3606F">
              <w:rPr>
                <w:color w:val="000000" w:themeColor="text1"/>
                <w:szCs w:val="22"/>
              </w:rPr>
              <w:t xml:space="preserve"> while assisting in any fabrication needed. </w:t>
            </w:r>
            <w:r w:rsidR="0057534A" w:rsidRPr="00B3606F">
              <w:rPr>
                <w:color w:val="000000" w:themeColor="text1"/>
                <w:szCs w:val="22"/>
              </w:rPr>
              <w:t xml:space="preserve"> </w:t>
            </w:r>
            <w:r w:rsidR="000E1D44" w:rsidRPr="00B3606F">
              <w:rPr>
                <w:color w:val="000000" w:themeColor="text1"/>
                <w:szCs w:val="22"/>
              </w:rPr>
              <w:t>•</w:t>
            </w:r>
            <w:r w:rsidR="0057534A" w:rsidRPr="00B3606F">
              <w:rPr>
                <w:color w:val="000000" w:themeColor="text1"/>
                <w:szCs w:val="22"/>
              </w:rPr>
              <w:t xml:space="preserve"> </w:t>
            </w:r>
            <w:r w:rsidRPr="00B3606F">
              <w:rPr>
                <w:color w:val="000000" w:themeColor="text1"/>
                <w:szCs w:val="22"/>
              </w:rPr>
              <w:t>Creative Machines</w:t>
            </w:r>
          </w:p>
          <w:p w14:paraId="0FBE4E5D" w14:textId="77777777" w:rsidR="000E1D44" w:rsidRPr="00B3606F" w:rsidRDefault="000E1D44" w:rsidP="000E1D44">
            <w:pPr>
              <w:pStyle w:val="TextRight"/>
              <w:rPr>
                <w:color w:val="000000" w:themeColor="text1"/>
                <w:szCs w:val="22"/>
              </w:rPr>
            </w:pPr>
          </w:p>
          <w:p w14:paraId="12D103D4" w14:textId="77777777" w:rsidR="0057534A" w:rsidRPr="00B3606F" w:rsidRDefault="00B279B0" w:rsidP="0057534A">
            <w:pPr>
              <w:pStyle w:val="SmallText"/>
              <w:rPr>
                <w:color w:val="000000" w:themeColor="text1"/>
                <w:sz w:val="22"/>
                <w:szCs w:val="22"/>
              </w:rPr>
            </w:pPr>
            <w:r w:rsidRPr="00B3606F">
              <w:rPr>
                <w:color w:val="000000" w:themeColor="text1"/>
                <w:sz w:val="22"/>
                <w:szCs w:val="22"/>
              </w:rPr>
              <w:t>2015-2016</w:t>
            </w:r>
          </w:p>
          <w:p w14:paraId="778C9EC6" w14:textId="6EC7581F" w:rsidR="0057534A" w:rsidRPr="00B3606F" w:rsidRDefault="00B279B0" w:rsidP="0057534A">
            <w:pPr>
              <w:pStyle w:val="TextRight"/>
              <w:rPr>
                <w:color w:val="000000" w:themeColor="text1"/>
                <w:szCs w:val="22"/>
              </w:rPr>
            </w:pPr>
            <w:r w:rsidRPr="00B3606F">
              <w:rPr>
                <w:color w:val="000000" w:themeColor="text1"/>
                <w:szCs w:val="22"/>
              </w:rPr>
              <w:t>Package Runner</w:t>
            </w:r>
            <w:r w:rsidR="0057534A" w:rsidRPr="00B3606F">
              <w:rPr>
                <w:color w:val="000000" w:themeColor="text1"/>
                <w:szCs w:val="22"/>
              </w:rPr>
              <w:t xml:space="preserve"> • </w:t>
            </w:r>
            <w:r w:rsidRPr="00B3606F">
              <w:rPr>
                <w:color w:val="000000" w:themeColor="text1"/>
                <w:szCs w:val="22"/>
              </w:rPr>
              <w:t>Seasonal Job in which I had to navigate and stay organized to maintain efficient and quick package delivery.</w:t>
            </w:r>
            <w:r w:rsidR="00A24B2B">
              <w:rPr>
                <w:color w:val="000000" w:themeColor="text1"/>
                <w:szCs w:val="22"/>
              </w:rPr>
              <w:t xml:space="preserve"> Utilized POS systems as tools to increase package potential.</w:t>
            </w:r>
            <w:r w:rsidR="0057534A" w:rsidRPr="00B3606F">
              <w:rPr>
                <w:color w:val="000000" w:themeColor="text1"/>
                <w:szCs w:val="22"/>
              </w:rPr>
              <w:t xml:space="preserve"> • </w:t>
            </w:r>
            <w:r w:rsidRPr="00B3606F">
              <w:rPr>
                <w:color w:val="000000" w:themeColor="text1"/>
                <w:szCs w:val="22"/>
              </w:rPr>
              <w:t>UPS</w:t>
            </w:r>
          </w:p>
          <w:p w14:paraId="68B40C10" w14:textId="77777777" w:rsidR="000E1D44" w:rsidRPr="00B3606F" w:rsidRDefault="0057534A" w:rsidP="0057534A">
            <w:pPr>
              <w:pStyle w:val="TextRight"/>
              <w:rPr>
                <w:color w:val="000000" w:themeColor="text1"/>
                <w:szCs w:val="22"/>
              </w:rPr>
            </w:pPr>
            <w:r w:rsidRPr="00B3606F">
              <w:rPr>
                <w:color w:val="000000" w:themeColor="text1"/>
                <w:szCs w:val="22"/>
              </w:rPr>
              <w:t xml:space="preserve"> </w:t>
            </w:r>
          </w:p>
          <w:p w14:paraId="5E3F9EA6" w14:textId="77777777" w:rsidR="0057534A" w:rsidRPr="00B3606F" w:rsidRDefault="00B279B0" w:rsidP="0057534A">
            <w:pPr>
              <w:pStyle w:val="SmallText"/>
              <w:rPr>
                <w:color w:val="000000" w:themeColor="text1"/>
                <w:sz w:val="22"/>
                <w:szCs w:val="22"/>
              </w:rPr>
            </w:pPr>
            <w:r w:rsidRPr="00B3606F">
              <w:rPr>
                <w:color w:val="000000" w:themeColor="text1"/>
                <w:sz w:val="22"/>
                <w:szCs w:val="22"/>
              </w:rPr>
              <w:t>2017-2020</w:t>
            </w:r>
          </w:p>
          <w:p w14:paraId="49B6222B" w14:textId="53B07FE8" w:rsidR="0057534A" w:rsidRDefault="00B279B0" w:rsidP="0057534A">
            <w:pPr>
              <w:pStyle w:val="TextRight"/>
              <w:rPr>
                <w:color w:val="000000" w:themeColor="text1"/>
                <w:szCs w:val="22"/>
              </w:rPr>
            </w:pPr>
            <w:r w:rsidRPr="00B3606F">
              <w:rPr>
                <w:color w:val="000000" w:themeColor="text1"/>
                <w:szCs w:val="22"/>
              </w:rPr>
              <w:t>Bartender</w:t>
            </w:r>
            <w:r w:rsidR="00A24B2B">
              <w:rPr>
                <w:color w:val="000000" w:themeColor="text1"/>
                <w:szCs w:val="22"/>
              </w:rPr>
              <w:t xml:space="preserve"> Server</w:t>
            </w:r>
            <w:r w:rsidR="0057534A" w:rsidRPr="00B3606F">
              <w:rPr>
                <w:color w:val="000000" w:themeColor="text1"/>
                <w:szCs w:val="22"/>
              </w:rPr>
              <w:t xml:space="preserve"> • </w:t>
            </w:r>
            <w:r w:rsidRPr="00B3606F">
              <w:rPr>
                <w:color w:val="000000" w:themeColor="text1"/>
                <w:szCs w:val="22"/>
              </w:rPr>
              <w:t>Responsible for guiding the fun as I was expected to be a restaurant leader. Worked efficiently, friendly, and cleanly to maintain inventory and Guest satisfaction.</w:t>
            </w:r>
            <w:r w:rsidR="0057534A" w:rsidRPr="00B3606F">
              <w:rPr>
                <w:color w:val="000000" w:themeColor="text1"/>
                <w:szCs w:val="22"/>
              </w:rPr>
              <w:t xml:space="preserve"> </w:t>
            </w:r>
            <w:r w:rsidR="006E2022" w:rsidRPr="00B3606F">
              <w:rPr>
                <w:color w:val="000000" w:themeColor="text1"/>
                <w:szCs w:val="22"/>
              </w:rPr>
              <w:t>Consistently received positive reviews from guest as well as maintaining a stelar performance</w:t>
            </w:r>
            <w:r w:rsidR="00A24B2B">
              <w:rPr>
                <w:color w:val="000000" w:themeColor="text1"/>
                <w:szCs w:val="22"/>
              </w:rPr>
              <w:t>. Efficiently managed through the POS system in place</w:t>
            </w:r>
            <w:r w:rsidR="006E2022" w:rsidRPr="00B3606F">
              <w:rPr>
                <w:color w:val="000000" w:themeColor="text1"/>
                <w:szCs w:val="22"/>
              </w:rPr>
              <w:t xml:space="preserve"> </w:t>
            </w:r>
            <w:r w:rsidR="0057534A" w:rsidRPr="00B3606F">
              <w:rPr>
                <w:color w:val="000000" w:themeColor="text1"/>
                <w:szCs w:val="22"/>
              </w:rPr>
              <w:t xml:space="preserve">• </w:t>
            </w:r>
            <w:r w:rsidRPr="00B3606F">
              <w:rPr>
                <w:color w:val="000000" w:themeColor="text1"/>
                <w:szCs w:val="22"/>
              </w:rPr>
              <w:t>Dave and Busters</w:t>
            </w:r>
          </w:p>
          <w:p w14:paraId="4526F8E2" w14:textId="0326D5A4" w:rsidR="00824F98" w:rsidRDefault="00824F98" w:rsidP="00824F98"/>
          <w:p w14:paraId="03DE9866" w14:textId="2422B7DB" w:rsidR="00824F98" w:rsidRDefault="00824F98" w:rsidP="00824F98">
            <w:r>
              <w:t>2021-Current</w:t>
            </w:r>
          </w:p>
          <w:p w14:paraId="62F40FEB" w14:textId="62ED6233" w:rsidR="00824F98" w:rsidRPr="00824F98" w:rsidRDefault="00824F98" w:rsidP="00824F98">
            <w:r>
              <w:t>Customer Service Representative</w:t>
            </w:r>
            <w:r w:rsidRPr="00B3606F">
              <w:rPr>
                <w:szCs w:val="22"/>
              </w:rPr>
              <w:t xml:space="preserve"> •</w:t>
            </w:r>
            <w:r>
              <w:rPr>
                <w:szCs w:val="22"/>
              </w:rPr>
              <w:t xml:space="preserve"> Excellent isolation job that allowed me to fine tune my current customer service skills. I have been able to utilize time management, charisma, and customer service skills to effectively bonus on many occasions especially for my impressive sales </w:t>
            </w:r>
            <w:r w:rsidRPr="00B3606F">
              <w:rPr>
                <w:szCs w:val="22"/>
              </w:rPr>
              <w:t>•</w:t>
            </w:r>
            <w:r>
              <w:rPr>
                <w:szCs w:val="22"/>
              </w:rPr>
              <w:t xml:space="preserve"> Afni</w:t>
            </w:r>
          </w:p>
          <w:p w14:paraId="5930CDAB" w14:textId="404EFA74" w:rsidR="00CB5AE4" w:rsidRDefault="00CB5AE4" w:rsidP="00CB5AE4"/>
          <w:p w14:paraId="30EB0C1C" w14:textId="77777777" w:rsidR="00CB5AE4" w:rsidRPr="00CB5AE4" w:rsidRDefault="00CB5AE4" w:rsidP="00CB5AE4"/>
          <w:p w14:paraId="019745FA" w14:textId="39251335" w:rsidR="00B279B0" w:rsidRPr="0057515C" w:rsidRDefault="00B279B0" w:rsidP="0057515C">
            <w:pPr>
              <w:pStyle w:val="TextRight"/>
              <w:rPr>
                <w:color w:val="000000" w:themeColor="text1"/>
                <w:szCs w:val="22"/>
              </w:rPr>
            </w:pPr>
          </w:p>
        </w:tc>
      </w:tr>
      <w:tr w:rsidR="000E1D44" w14:paraId="40622620" w14:textId="77777777" w:rsidTr="00B3606F">
        <w:trPr>
          <w:trHeight w:val="258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70A26DE" w14:textId="77777777" w:rsidR="000E1D44" w:rsidRDefault="001F711C" w:rsidP="00A77921">
            <w:pPr>
              <w:pStyle w:val="Heading1"/>
            </w:pPr>
            <w:sdt>
              <w:sdtPr>
                <w:id w:val="-242716918"/>
                <w:placeholder>
                  <w:docPart w:val="03635F433A244540B5185E20A460BDF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3B81FD3C" w14:textId="77777777" w:rsidR="000E1D44" w:rsidRPr="00C54042" w:rsidRDefault="009F6B25" w:rsidP="009F6B25">
            <w:pPr>
              <w:pStyle w:val="TextLeft"/>
              <w:rPr>
                <w:color w:val="000000" w:themeColor="text1"/>
                <w:sz w:val="24"/>
              </w:rPr>
            </w:pPr>
            <w:r w:rsidRPr="00C54042">
              <w:rPr>
                <w:color w:val="000000" w:themeColor="text1"/>
                <w:sz w:val="24"/>
              </w:rPr>
              <w:t>Critical Thinking</w:t>
            </w:r>
          </w:p>
          <w:p w14:paraId="04DCBC38" w14:textId="77777777" w:rsidR="009F6B25" w:rsidRPr="00C54042" w:rsidRDefault="009F6B25" w:rsidP="009F6B25">
            <w:pPr>
              <w:jc w:val="right"/>
            </w:pPr>
            <w:r w:rsidRPr="00C54042">
              <w:t>Project Organization</w:t>
            </w:r>
          </w:p>
          <w:p w14:paraId="232D6685" w14:textId="77777777" w:rsidR="009F6B25" w:rsidRPr="009F6B25" w:rsidRDefault="009F6B25" w:rsidP="009F6B25">
            <w:pPr>
              <w:jc w:val="right"/>
            </w:pPr>
            <w:r w:rsidRPr="009F6B25">
              <w:t>Communication Skills</w:t>
            </w:r>
          </w:p>
          <w:p w14:paraId="1FC2BC4F" w14:textId="77777777" w:rsidR="009F6B25" w:rsidRPr="009F6B25" w:rsidRDefault="009F6B25" w:rsidP="009F6B25">
            <w:pPr>
              <w:jc w:val="right"/>
            </w:pPr>
            <w:r w:rsidRPr="009F6B25">
              <w:t>Customer Service</w:t>
            </w:r>
          </w:p>
          <w:p w14:paraId="0CBEDAD3" w14:textId="77777777" w:rsidR="00C54042" w:rsidRDefault="00C54042" w:rsidP="009F6B25">
            <w:pPr>
              <w:jc w:val="right"/>
            </w:pPr>
            <w:r>
              <w:t>Microsoft Office</w:t>
            </w:r>
          </w:p>
          <w:p w14:paraId="10DD8601" w14:textId="77777777" w:rsidR="00C54042" w:rsidRDefault="00C54042" w:rsidP="009F6B25">
            <w:pPr>
              <w:jc w:val="right"/>
            </w:pPr>
            <w:r>
              <w:t>Inventory</w:t>
            </w:r>
          </w:p>
          <w:p w14:paraId="1D6A946E" w14:textId="77777777" w:rsidR="009F6B25" w:rsidRPr="009F6B25" w:rsidRDefault="00C54042" w:rsidP="009F6B25">
            <w:pPr>
              <w:jc w:val="right"/>
            </w:pPr>
            <w:r>
              <w:t>Multi-tasking</w:t>
            </w:r>
            <w:r w:rsidR="009F6B25">
              <w:t xml:space="preserve"> 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080285942A15834EA4830CC5E19F9FAB"/>
              </w:placeholder>
              <w:temporary/>
              <w:showingPlcHdr/>
              <w15:appearance w15:val="hidden"/>
              <w:text/>
            </w:sdtPr>
            <w:sdtEndPr/>
            <w:sdtContent>
              <w:p w14:paraId="1CCCFF0E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7F616D4F" w14:textId="77777777" w:rsidR="006E2022" w:rsidRPr="00B3606F" w:rsidRDefault="006E2022" w:rsidP="006E2022">
            <w:pPr>
              <w:pStyle w:val="TextRight"/>
              <w:rPr>
                <w:color w:val="000000" w:themeColor="text1"/>
                <w:w w:val="105"/>
              </w:rPr>
            </w:pPr>
            <w:r w:rsidRPr="00B3606F">
              <w:rPr>
                <w:color w:val="000000" w:themeColor="text1"/>
                <w:w w:val="105"/>
              </w:rPr>
              <w:t>I participated in a youth group in which I eventually moved up to becoming a core leader. I organized events from fundraisers to retreats to weekly classes with a variety of people.</w:t>
            </w:r>
          </w:p>
          <w:p w14:paraId="57AB7CDD" w14:textId="77777777" w:rsidR="006E2022" w:rsidRPr="00B3606F" w:rsidRDefault="006E2022" w:rsidP="006E2022">
            <w:pPr>
              <w:pStyle w:val="TextRight"/>
              <w:rPr>
                <w:color w:val="000000" w:themeColor="text1"/>
                <w:w w:val="105"/>
              </w:rPr>
            </w:pPr>
          </w:p>
          <w:p w14:paraId="68E20C37" w14:textId="77777777" w:rsidR="000E1D44" w:rsidRDefault="00B3606F" w:rsidP="006E2022">
            <w:pPr>
              <w:pStyle w:val="TextRight"/>
              <w:rPr>
                <w:color w:val="000000" w:themeColor="text1"/>
                <w:w w:val="105"/>
              </w:rPr>
            </w:pPr>
            <w:r w:rsidRPr="00B3606F">
              <w:rPr>
                <w:color w:val="000000" w:themeColor="text1"/>
                <w:w w:val="105"/>
              </w:rPr>
              <w:t>I t</w:t>
            </w:r>
            <w:r w:rsidR="00A778EA" w:rsidRPr="00B3606F">
              <w:rPr>
                <w:color w:val="000000" w:themeColor="text1"/>
                <w:w w:val="105"/>
              </w:rPr>
              <w:t xml:space="preserve">ook </w:t>
            </w:r>
            <w:r w:rsidRPr="00B3606F">
              <w:rPr>
                <w:color w:val="000000" w:themeColor="text1"/>
                <w:w w:val="105"/>
              </w:rPr>
              <w:t>e</w:t>
            </w:r>
            <w:r w:rsidR="00A778EA" w:rsidRPr="00B3606F">
              <w:rPr>
                <w:color w:val="000000" w:themeColor="text1"/>
                <w:w w:val="105"/>
              </w:rPr>
              <w:t>ngineer</w:t>
            </w:r>
            <w:r w:rsidRPr="00B3606F">
              <w:rPr>
                <w:color w:val="000000" w:themeColor="text1"/>
                <w:w w:val="105"/>
              </w:rPr>
              <w:t>ing</w:t>
            </w:r>
            <w:r w:rsidR="00A778EA" w:rsidRPr="00B3606F">
              <w:rPr>
                <w:color w:val="000000" w:themeColor="text1"/>
                <w:w w:val="105"/>
              </w:rPr>
              <w:t xml:space="preserve"> courses that required group participation which received appraise for a unique design, accurate and effective math, and project organization. </w:t>
            </w:r>
            <w:r w:rsidR="006E2022" w:rsidRPr="00B3606F">
              <w:rPr>
                <w:color w:val="000000" w:themeColor="text1"/>
                <w:w w:val="105"/>
              </w:rPr>
              <w:t xml:space="preserve"> </w:t>
            </w:r>
          </w:p>
          <w:p w14:paraId="42FB8354" w14:textId="77777777" w:rsidR="00FC53C8" w:rsidRDefault="00FC53C8" w:rsidP="00FC53C8"/>
          <w:p w14:paraId="45EA1631" w14:textId="77777777" w:rsidR="00FC53C8" w:rsidRPr="00FC53C8" w:rsidRDefault="00FC53C8" w:rsidP="00FC53C8">
            <w:r>
              <w:t xml:space="preserve">Associate of Science which includes many different science courses that allowed me to feel comfortable with experimentations and lab work to form qualitative research. </w:t>
            </w:r>
          </w:p>
        </w:tc>
      </w:tr>
      <w:tr w:rsidR="000E1D44" w14:paraId="1EA0800E" w14:textId="77777777" w:rsidTr="00B3606F">
        <w:trPr>
          <w:trHeight w:val="8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05D68AD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A858086" w14:textId="77777777" w:rsidR="000E1D44" w:rsidRDefault="000E1D44" w:rsidP="00E6056B">
            <w:pPr>
              <w:pStyle w:val="Heading2"/>
            </w:pPr>
          </w:p>
        </w:tc>
      </w:tr>
      <w:tr w:rsidR="000E1D44" w14:paraId="18CD0D9C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E5D57BB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E546880AF5621F42B8ED3FE19A2C7D07"/>
              </w:placeholder>
              <w:temporary/>
              <w:showingPlcHdr/>
              <w15:appearance w15:val="hidden"/>
              <w:text/>
            </w:sdtPr>
            <w:sdtEndPr/>
            <w:sdtContent>
              <w:p w14:paraId="2DFB4EB7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1D079BA6" w14:textId="77777777" w:rsidR="000E1D44" w:rsidRPr="00B3606F" w:rsidRDefault="00B3606F" w:rsidP="0057534A">
            <w:pPr>
              <w:pStyle w:val="TextRight"/>
              <w:rPr>
                <w:color w:val="000000" w:themeColor="text1"/>
                <w:w w:val="105"/>
                <w:szCs w:val="22"/>
              </w:rPr>
            </w:pPr>
            <w:r w:rsidRPr="00B3606F">
              <w:rPr>
                <w:color w:val="000000" w:themeColor="text1"/>
                <w:w w:val="105"/>
                <w:szCs w:val="22"/>
              </w:rPr>
              <w:t xml:space="preserve">Kirsten Short </w:t>
            </w:r>
          </w:p>
          <w:p w14:paraId="47EAE8A0" w14:textId="77777777" w:rsidR="00B3606F" w:rsidRPr="00B3606F" w:rsidRDefault="00B3606F" w:rsidP="00B3606F">
            <w:pPr>
              <w:rPr>
                <w:sz w:val="22"/>
                <w:szCs w:val="22"/>
              </w:rPr>
            </w:pPr>
            <w:r w:rsidRPr="00B3606F">
              <w:rPr>
                <w:sz w:val="22"/>
                <w:szCs w:val="22"/>
              </w:rPr>
              <w:t>Dave and Busters Manager</w:t>
            </w:r>
          </w:p>
          <w:p w14:paraId="19EB1A3E" w14:textId="4C80273E" w:rsidR="00B3606F" w:rsidRDefault="00B3606F" w:rsidP="00B3606F">
            <w:pPr>
              <w:rPr>
                <w:sz w:val="22"/>
                <w:szCs w:val="22"/>
              </w:rPr>
            </w:pPr>
            <w:r w:rsidRPr="00B3606F">
              <w:rPr>
                <w:sz w:val="22"/>
                <w:szCs w:val="22"/>
              </w:rPr>
              <w:t>480-</w:t>
            </w:r>
            <w:r w:rsidR="00CB5AE4">
              <w:rPr>
                <w:sz w:val="22"/>
                <w:szCs w:val="22"/>
              </w:rPr>
              <w:t>529-5189</w:t>
            </w:r>
          </w:p>
          <w:p w14:paraId="6B6E422C" w14:textId="7BE4F033" w:rsidR="00CB5AE4" w:rsidRDefault="001F711C" w:rsidP="00B3606F">
            <w:pPr>
              <w:rPr>
                <w:sz w:val="22"/>
                <w:szCs w:val="22"/>
              </w:rPr>
            </w:pPr>
            <w:hyperlink r:id="rId9" w:history="1">
              <w:r w:rsidR="00CB5AE4" w:rsidRPr="00DE2D32">
                <w:rPr>
                  <w:rStyle w:val="Hyperlink"/>
                  <w:sz w:val="22"/>
                  <w:szCs w:val="22"/>
                </w:rPr>
                <w:t>Kirstennshort@gmail.com</w:t>
              </w:r>
            </w:hyperlink>
          </w:p>
          <w:p w14:paraId="4B678ED3" w14:textId="1E7AA9E9" w:rsidR="00CB5AE4" w:rsidRDefault="001F711C" w:rsidP="00B3606F">
            <w:pPr>
              <w:rPr>
                <w:sz w:val="22"/>
                <w:szCs w:val="22"/>
              </w:rPr>
            </w:pPr>
            <w:hyperlink r:id="rId10" w:history="1">
              <w:r w:rsidR="00CB5AE4" w:rsidRPr="00DE2D32">
                <w:rPr>
                  <w:rStyle w:val="Hyperlink"/>
                  <w:sz w:val="22"/>
                  <w:szCs w:val="22"/>
                </w:rPr>
                <w:t>Kirsten.short@daveandbusters.com</w:t>
              </w:r>
            </w:hyperlink>
          </w:p>
          <w:p w14:paraId="6B5A8760" w14:textId="443C4B17" w:rsidR="00B3606F" w:rsidRDefault="00B3606F" w:rsidP="00B3606F">
            <w:pPr>
              <w:rPr>
                <w:sz w:val="22"/>
                <w:szCs w:val="22"/>
              </w:rPr>
            </w:pPr>
          </w:p>
          <w:p w14:paraId="58197EAE" w14:textId="637986FD" w:rsidR="00CB5AE4" w:rsidRDefault="00CB5AE4" w:rsidP="00B360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Michele Anderson</w:t>
            </w:r>
          </w:p>
          <w:p w14:paraId="483C95CA" w14:textId="37A50B17" w:rsidR="00CB5AE4" w:rsidRDefault="00CB5AE4" w:rsidP="00B360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Calculus Instructor</w:t>
            </w:r>
          </w:p>
          <w:p w14:paraId="51A73E9B" w14:textId="5B719BC9" w:rsidR="00CB5AE4" w:rsidRDefault="001F711C" w:rsidP="00B3606F">
            <w:pPr>
              <w:rPr>
                <w:sz w:val="22"/>
                <w:szCs w:val="22"/>
              </w:rPr>
            </w:pPr>
            <w:hyperlink r:id="rId11" w:history="1">
              <w:r w:rsidR="00E53C00" w:rsidRPr="00DE2D32">
                <w:rPr>
                  <w:rStyle w:val="Hyperlink"/>
                  <w:sz w:val="22"/>
                  <w:szCs w:val="22"/>
                </w:rPr>
                <w:t>mianderson@pima.edu</w:t>
              </w:r>
            </w:hyperlink>
          </w:p>
          <w:p w14:paraId="48E0FF7B" w14:textId="4ED951C3" w:rsidR="00E53C00" w:rsidRDefault="00E53C00" w:rsidP="00B360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520-206-6040</w:t>
            </w:r>
          </w:p>
          <w:p w14:paraId="39246CC9" w14:textId="77777777" w:rsidR="00CB5AE4" w:rsidRDefault="00CB5AE4" w:rsidP="00B3606F">
            <w:pPr>
              <w:rPr>
                <w:sz w:val="22"/>
                <w:szCs w:val="22"/>
              </w:rPr>
            </w:pPr>
          </w:p>
          <w:p w14:paraId="323ED60B" w14:textId="77777777" w:rsidR="00B3606F" w:rsidRDefault="00CB5AE4" w:rsidP="00B360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Gloria Vega</w:t>
            </w:r>
          </w:p>
          <w:p w14:paraId="6475018B" w14:textId="0AFD815F" w:rsidR="00CB5AE4" w:rsidRDefault="00CB5AE4" w:rsidP="00B3606F">
            <w:r>
              <w:t xml:space="preserve">Fellow </w:t>
            </w:r>
            <w:proofErr w:type="spellStart"/>
            <w:r>
              <w:t>DnB</w:t>
            </w:r>
            <w:proofErr w:type="spellEnd"/>
            <w:r>
              <w:t xml:space="preserve"> Member</w:t>
            </w:r>
          </w:p>
          <w:p w14:paraId="59FDA81C" w14:textId="77777777" w:rsidR="00CB5AE4" w:rsidRDefault="00CB5AE4" w:rsidP="00B3606F">
            <w:r>
              <w:t>602-628-6920</w:t>
            </w:r>
          </w:p>
          <w:p w14:paraId="3D48C7FC" w14:textId="77777777" w:rsidR="00CB5AE4" w:rsidRDefault="00CB5AE4" w:rsidP="00B3606F"/>
          <w:p w14:paraId="6B78EA9A" w14:textId="73271475" w:rsidR="00CB5AE4" w:rsidRPr="00B3606F" w:rsidRDefault="00CB5AE4" w:rsidP="00B3606F"/>
        </w:tc>
      </w:tr>
    </w:tbl>
    <w:p w14:paraId="0D8FD04C" w14:textId="77777777" w:rsidR="00C55D85" w:rsidRDefault="00C55D85"/>
    <w:sectPr w:rsidR="00C55D85" w:rsidSect="00F4501B">
      <w:foot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BEF0D" w14:textId="77777777" w:rsidR="001F711C" w:rsidRDefault="001F711C" w:rsidP="00F316AD">
      <w:r>
        <w:separator/>
      </w:r>
    </w:p>
  </w:endnote>
  <w:endnote w:type="continuationSeparator" w:id="0">
    <w:p w14:paraId="0990BA0F" w14:textId="77777777" w:rsidR="001F711C" w:rsidRDefault="001F711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၀ɸ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C0617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626704" wp14:editId="1016D7D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D6933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B0322" w14:textId="77777777" w:rsidR="001F711C" w:rsidRDefault="001F711C" w:rsidP="00F316AD">
      <w:r>
        <w:separator/>
      </w:r>
    </w:p>
  </w:footnote>
  <w:footnote w:type="continuationSeparator" w:id="0">
    <w:p w14:paraId="3BA298E4" w14:textId="77777777" w:rsidR="001F711C" w:rsidRDefault="001F711C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2A"/>
    <w:rsid w:val="000E1D44"/>
    <w:rsid w:val="0013183D"/>
    <w:rsid w:val="001F711C"/>
    <w:rsid w:val="0020696E"/>
    <w:rsid w:val="002356A2"/>
    <w:rsid w:val="002D12DA"/>
    <w:rsid w:val="003019B2"/>
    <w:rsid w:val="0034688D"/>
    <w:rsid w:val="003D737F"/>
    <w:rsid w:val="0040233B"/>
    <w:rsid w:val="00483E93"/>
    <w:rsid w:val="00511A6E"/>
    <w:rsid w:val="0057515C"/>
    <w:rsid w:val="0057534A"/>
    <w:rsid w:val="00605A5B"/>
    <w:rsid w:val="00624842"/>
    <w:rsid w:val="006C60E6"/>
    <w:rsid w:val="006C7CF7"/>
    <w:rsid w:val="006E2022"/>
    <w:rsid w:val="006E70D3"/>
    <w:rsid w:val="007B0F94"/>
    <w:rsid w:val="00804700"/>
    <w:rsid w:val="00824F98"/>
    <w:rsid w:val="00966087"/>
    <w:rsid w:val="009F6B25"/>
    <w:rsid w:val="00A24B2B"/>
    <w:rsid w:val="00A778EA"/>
    <w:rsid w:val="00A77921"/>
    <w:rsid w:val="00B10D54"/>
    <w:rsid w:val="00B279B0"/>
    <w:rsid w:val="00B3606F"/>
    <w:rsid w:val="00B575FB"/>
    <w:rsid w:val="00C02B22"/>
    <w:rsid w:val="00C1095A"/>
    <w:rsid w:val="00C3684A"/>
    <w:rsid w:val="00C45F2A"/>
    <w:rsid w:val="00C54042"/>
    <w:rsid w:val="00C55D85"/>
    <w:rsid w:val="00CA2273"/>
    <w:rsid w:val="00CB5AE4"/>
    <w:rsid w:val="00CD50FD"/>
    <w:rsid w:val="00D20E3C"/>
    <w:rsid w:val="00D47124"/>
    <w:rsid w:val="00DD5D7B"/>
    <w:rsid w:val="00E46920"/>
    <w:rsid w:val="00E53C00"/>
    <w:rsid w:val="00E6056B"/>
    <w:rsid w:val="00F316AD"/>
    <w:rsid w:val="00F4501B"/>
    <w:rsid w:val="00FC53C8"/>
    <w:rsid w:val="00F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3E2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CB5AE4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anderson@pima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Kirsten.short@daveandbusters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Kirstennshort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acharylopez/Library/Containers/com.microsoft.Word/Data/Library/Application%20Support/Microsoft/Office/16.0/DTS/Search/%7b7C37B081-836E-FF47-9942-294891E4730B%7d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D54EC5C6393C4CA8240998BE60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61E05-B0EA-9A45-883F-C0A2A3380ADE}"/>
      </w:docPartPr>
      <w:docPartBody>
        <w:p w:rsidR="00280D68" w:rsidRDefault="003F540E">
          <w:pPr>
            <w:pStyle w:val="9CD54EC5C6393C4CA8240998BE60B251"/>
          </w:pPr>
          <w:r w:rsidRPr="00605A5B">
            <w:t>Contact</w:t>
          </w:r>
        </w:p>
      </w:docPartBody>
    </w:docPart>
    <w:docPart>
      <w:docPartPr>
        <w:name w:val="2BD8E9F38C9E0848ABE94D26D281C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499E-F23B-B141-ACAD-38670315EBBE}"/>
      </w:docPartPr>
      <w:docPartBody>
        <w:p w:rsidR="00280D68" w:rsidRDefault="003F540E">
          <w:pPr>
            <w:pStyle w:val="2BD8E9F38C9E0848ABE94D26D281C86C"/>
          </w:pPr>
          <w:r w:rsidRPr="00605A5B">
            <w:t>Objective</w:t>
          </w:r>
        </w:p>
      </w:docPartBody>
    </w:docPart>
    <w:docPart>
      <w:docPartPr>
        <w:name w:val="4BA35B27721B3041A80145B21902C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8FC00-B919-C04F-B42F-1909EF78A384}"/>
      </w:docPartPr>
      <w:docPartBody>
        <w:p w:rsidR="00280D68" w:rsidRDefault="003F540E">
          <w:pPr>
            <w:pStyle w:val="4BA35B27721B3041A80145B21902C9EA"/>
          </w:pPr>
          <w:r>
            <w:t>Education</w:t>
          </w:r>
        </w:p>
      </w:docPartBody>
    </w:docPart>
    <w:docPart>
      <w:docPartPr>
        <w:name w:val="7AD897AEF79B8B4698257F0996841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9989B-DC75-F24A-9D35-680183E0430B}"/>
      </w:docPartPr>
      <w:docPartBody>
        <w:p w:rsidR="00280D68" w:rsidRDefault="003F540E">
          <w:pPr>
            <w:pStyle w:val="7AD897AEF79B8B4698257F099684130B"/>
          </w:pPr>
          <w:r>
            <w:t>Experience</w:t>
          </w:r>
        </w:p>
      </w:docPartBody>
    </w:docPart>
    <w:docPart>
      <w:docPartPr>
        <w:name w:val="03635F433A244540B5185E20A460B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A9FB-BDED-A245-BADE-C5AE2244B1EB}"/>
      </w:docPartPr>
      <w:docPartBody>
        <w:p w:rsidR="00280D68" w:rsidRDefault="003F540E">
          <w:pPr>
            <w:pStyle w:val="03635F433A244540B5185E20A460BDFB"/>
          </w:pPr>
          <w:r w:rsidRPr="000E1D44">
            <w:t>Key Skills</w:t>
          </w:r>
        </w:p>
      </w:docPartBody>
    </w:docPart>
    <w:docPart>
      <w:docPartPr>
        <w:name w:val="080285942A15834EA4830CC5E19F9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65730-D184-3144-9FED-3B56B01BE9AC}"/>
      </w:docPartPr>
      <w:docPartBody>
        <w:p w:rsidR="00280D68" w:rsidRDefault="003F540E">
          <w:pPr>
            <w:pStyle w:val="080285942A15834EA4830CC5E19F9FAB"/>
          </w:pPr>
          <w:r>
            <w:t>Communication</w:t>
          </w:r>
        </w:p>
      </w:docPartBody>
    </w:docPart>
    <w:docPart>
      <w:docPartPr>
        <w:name w:val="E546880AF5621F42B8ED3FE19A2C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3E527-F9D2-7740-9FFD-783A4C6B908F}"/>
      </w:docPartPr>
      <w:docPartBody>
        <w:p w:rsidR="00280D68" w:rsidRDefault="003F540E">
          <w:pPr>
            <w:pStyle w:val="E546880AF5621F42B8ED3FE19A2C7D07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၀ɸ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0E"/>
    <w:rsid w:val="00280D68"/>
    <w:rsid w:val="002B5E2D"/>
    <w:rsid w:val="003E4A74"/>
    <w:rsid w:val="003F540E"/>
    <w:rsid w:val="00442199"/>
    <w:rsid w:val="00760E68"/>
    <w:rsid w:val="00BE5F54"/>
    <w:rsid w:val="00B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9CD54EC5C6393C4CA8240998BE60B251">
    <w:name w:val="9CD54EC5C6393C4CA8240998BE60B251"/>
  </w:style>
  <w:style w:type="paragraph" w:customStyle="1" w:styleId="2BD8E9F38C9E0848ABE94D26D281C86C">
    <w:name w:val="2BD8E9F38C9E0848ABE94D26D281C86C"/>
  </w:style>
  <w:style w:type="paragraph" w:customStyle="1" w:styleId="4BA35B27721B3041A80145B21902C9EA">
    <w:name w:val="4BA35B27721B3041A80145B21902C9EA"/>
  </w:style>
  <w:style w:type="paragraph" w:customStyle="1" w:styleId="7AD897AEF79B8B4698257F099684130B">
    <w:name w:val="7AD897AEF79B8B4698257F099684130B"/>
  </w:style>
  <w:style w:type="paragraph" w:customStyle="1" w:styleId="03635F433A244540B5185E20A460BDFB">
    <w:name w:val="03635F433A244540B5185E20A460BDFB"/>
  </w:style>
  <w:style w:type="paragraph" w:customStyle="1" w:styleId="080285942A15834EA4830CC5E19F9FAB">
    <w:name w:val="080285942A15834EA4830CC5E19F9FAB"/>
  </w:style>
  <w:style w:type="paragraph" w:customStyle="1" w:styleId="E546880AF5621F42B8ED3FE19A2C7D07">
    <w:name w:val="E546880AF5621F42B8ED3FE19A2C7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{7C37B081-836E-FF47-9942-294891E4730B}tf67351832.dotx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2020-11-06T23:44:00Z</dcterms:created>
  <dcterms:modified xsi:type="dcterms:W3CDTF">2021-06-27T06:33:00Z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